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388"/>
        <w:gridCol w:w="119"/>
        <w:gridCol w:w="2155"/>
        <w:gridCol w:w="956"/>
        <w:gridCol w:w="1028"/>
        <w:gridCol w:w="1458"/>
        <w:gridCol w:w="1354"/>
        <w:gridCol w:w="18"/>
      </w:tblGrid>
      <w:tr w:rsidR="0019452A" w:rsidRPr="00FC2262" w:rsidTr="002D7965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ED30B1" w:rsidP="00ED30B1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>Presentación de las herramientas buscadas</w:t>
            </w:r>
          </w:p>
        </w:tc>
      </w:tr>
      <w:tr w:rsidR="002D7965" w:rsidRPr="00FC2262" w:rsidTr="002D7965">
        <w:trPr>
          <w:gridAfter w:val="1"/>
          <w:wAfter w:w="18" w:type="dxa"/>
          <w:trHeight w:val="274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  <w:r w:rsidR="0061781F">
              <w:rPr>
                <w:lang w:val="es-ES"/>
              </w:rPr>
              <w:t xml:space="preserve"> de reunión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ED30B1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06/12</w:t>
            </w:r>
            <w:r w:rsidR="00530C12">
              <w:rPr>
                <w:b/>
                <w:lang w:val="es-ES"/>
              </w:rPr>
              <w:t>/2017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Hora fijada: </w:t>
            </w:r>
            <w:r w:rsidR="00ED30B1">
              <w:rPr>
                <w:b/>
                <w:lang w:val="es-ES"/>
              </w:rPr>
              <w:t>1</w:t>
            </w:r>
            <w:r w:rsidR="0051044F">
              <w:rPr>
                <w:b/>
                <w:lang w:val="es-ES"/>
              </w:rPr>
              <w:t>5:3</w:t>
            </w:r>
            <w:r w:rsidR="00530C12">
              <w:rPr>
                <w:b/>
                <w:lang w:val="es-ES"/>
              </w:rPr>
              <w:t>0</w:t>
            </w:r>
          </w:p>
          <w:p w:rsidR="0061781F" w:rsidRDefault="0051044F" w:rsidP="0061781F">
            <w:pPr>
              <w:pStyle w:val="Ttulo4"/>
              <w:framePr w:hSpace="0" w:wrap="auto" w:vAnchor="margin" w:hAnchor="text" w:xAlign="left" w:yAlign="inline"/>
              <w:ind w:right="-84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Comienzo: 15:28</w:t>
            </w:r>
          </w:p>
          <w:p w:rsidR="0061781F" w:rsidRPr="0061781F" w:rsidRDefault="0051044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 w:rsidRPr="0051044F">
              <w:rPr>
                <w:b/>
                <w:lang w:val="es-ES"/>
              </w:rPr>
              <w:t>Fin: 15:</w:t>
            </w:r>
            <w:r>
              <w:rPr>
                <w:b/>
                <w:lang w:val="es-ES"/>
              </w:rPr>
              <w:t>51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ED30B1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Biblioteca facultad de matemáticas</w:t>
            </w:r>
          </w:p>
        </w:tc>
      </w:tr>
      <w:tr w:rsidR="0019452A" w:rsidRPr="00FC2262" w:rsidTr="002D7965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Revisión de contenido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30C12" w:rsidP="004C00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Alberto Gómez Ceballos </w:t>
            </w:r>
            <w:r w:rsidR="00CD28E6">
              <w:rPr>
                <w:lang w:val="es-ES"/>
              </w:rPr>
              <w:t>(</w:t>
            </w:r>
            <w:r w:rsidR="00D7647A">
              <w:rPr>
                <w:lang w:val="es-ES"/>
              </w:rPr>
              <w:t>Coordinador</w:t>
            </w:r>
            <w:r w:rsidR="00CD28E6">
              <w:rPr>
                <w:lang w:val="es-ES"/>
              </w:rPr>
              <w:t xml:space="preserve"> Grupo 2.1.7)</w:t>
            </w:r>
          </w:p>
          <w:p w:rsidR="00D7647A" w:rsidRDefault="00406D16">
            <w:pPr>
              <w:rPr>
                <w:lang w:val="es-ES"/>
              </w:rPr>
            </w:pPr>
            <w:r>
              <w:rPr>
                <w:rFonts w:cs="Arial"/>
                <w:color w:val="000000"/>
                <w:szCs w:val="24"/>
                <w:lang w:eastAsia="es-VE"/>
              </w:rPr>
              <w:t xml:space="preserve">Julio de la Olla </w:t>
            </w:r>
            <w:r>
              <w:rPr>
                <w:rFonts w:cs="Arial"/>
                <w:color w:val="000000"/>
                <w:szCs w:val="24"/>
                <w:lang w:eastAsia="es-VE"/>
              </w:rPr>
              <w:t>Márquez</w:t>
            </w:r>
            <w:r w:rsidRPr="00406D16">
              <w:rPr>
                <w:lang w:val="es-ES"/>
              </w:rPr>
              <w:t xml:space="preserve"> (</w:t>
            </w:r>
            <w:r w:rsidR="00D7647A" w:rsidRPr="00406D16">
              <w:rPr>
                <w:lang w:val="es-ES"/>
              </w:rPr>
              <w:t>Secretario Grupo 2.1.7)</w:t>
            </w:r>
          </w:p>
          <w:p w:rsidR="00530C12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Cristian Galán Blanco</w:t>
            </w:r>
            <w:r w:rsidR="00CD28E6">
              <w:rPr>
                <w:lang w:val="es-ES"/>
              </w:rPr>
              <w:t xml:space="preserve"> (Product Owner Grupo 2.1.8)</w:t>
            </w:r>
          </w:p>
        </w:tc>
      </w:tr>
      <w:tr w:rsidR="0019452A" w:rsidRPr="00FC2262" w:rsidTr="002D7965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Default="0019452A">
            <w:pPr>
              <w:pStyle w:val="Ttulo2"/>
              <w:rPr>
                <w:lang w:val="es-ES"/>
              </w:rPr>
            </w:pPr>
            <w:bookmarkStart w:id="0" w:name="MinuteTopic"/>
            <w:r w:rsidRPr="002D7965">
              <w:rPr>
                <w:lang w:val="es-ES"/>
              </w:rPr>
              <w:t>Temas del orden del día</w:t>
            </w:r>
            <w:bookmarkEnd w:id="0"/>
          </w:p>
          <w:p w:rsidR="00530C12" w:rsidRDefault="00530C12" w:rsidP="00530C12">
            <w:pPr>
              <w:rPr>
                <w:lang w:val="es-ES"/>
              </w:rPr>
            </w:pP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 xml:space="preserve">- Introducción </w:t>
            </w:r>
            <w:r w:rsidR="00ED30B1">
              <w:rPr>
                <w:lang w:val="es-ES"/>
              </w:rPr>
              <w:t>a la reunión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="00ED30B1">
              <w:rPr>
                <w:lang w:val="es-ES"/>
              </w:rPr>
              <w:t>Presentación de las herramientas buscadas</w:t>
            </w:r>
          </w:p>
          <w:p w:rsidR="00530C12" w:rsidRDefault="00ED30B1" w:rsidP="00530C12">
            <w:pPr>
              <w:rPr>
                <w:lang w:val="es-ES"/>
              </w:rPr>
            </w:pPr>
            <w:r>
              <w:rPr>
                <w:lang w:val="es-ES"/>
              </w:rPr>
              <w:t>- Selección de las herramientas</w:t>
            </w:r>
          </w:p>
          <w:p w:rsidR="00530C12" w:rsidRPr="00530C12" w:rsidRDefault="00530C12" w:rsidP="00530C12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1" w:name="MinuteItems"/>
            <w:bookmarkStart w:id="2" w:name="MinuteTopicSection"/>
            <w:bookmarkEnd w:id="1"/>
            <w:r>
              <w:rPr>
                <w:lang w:val="es-ES"/>
              </w:rPr>
              <w:t>5 minutos</w:t>
            </w:r>
          </w:p>
        </w:tc>
        <w:tc>
          <w:tcPr>
            <w:tcW w:w="6951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ED30B1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introducción </w:t>
            </w:r>
            <w:r w:rsidR="00ED30B1">
              <w:rPr>
                <w:lang w:val="es-ES"/>
              </w:rPr>
              <w:t>a la reunión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3" w:name="MinuteDiscussion"/>
            <w:r w:rsidRPr="002D7965">
              <w:rPr>
                <w:lang w:val="es-ES"/>
              </w:rPr>
              <w:t>Discusión</w:t>
            </w:r>
            <w:bookmarkEnd w:id="3"/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 w:rsidP="00ED30B1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ED30B1">
              <w:rPr>
                <w:lang w:val="es-ES"/>
              </w:rPr>
              <w:t>comunica al cliente que se ha realizado una búsqueda de herramientas para los distintos ámbitos qu</w:t>
            </w:r>
            <w:r w:rsidR="0054288F">
              <w:rPr>
                <w:lang w:val="es-ES"/>
              </w:rPr>
              <w:t>e nos pres</w:t>
            </w:r>
            <w:r w:rsidR="00ED30B1">
              <w:rPr>
                <w:lang w:val="es-ES"/>
              </w:rPr>
              <w:t xml:space="preserve">entó durante la reunión de recogida de requisitos. 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bookmarkEnd w:id="2"/>
      </w:tr>
      <w:tr w:rsidR="00891688" w:rsidRPr="00FC2262" w:rsidTr="008417C1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4" w:name="MinuteAdditional"/>
            <w:bookmarkEnd w:id="4"/>
            <w:r>
              <w:rPr>
                <w:lang w:val="es-ES"/>
              </w:rPr>
              <w:t>15 minutos</w:t>
            </w:r>
          </w:p>
        </w:tc>
        <w:tc>
          <w:tcPr>
            <w:tcW w:w="6951" w:type="dxa"/>
            <w:gridSpan w:val="5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54288F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Presentación de las herramientas buscadas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4288F">
            <w:pPr>
              <w:rPr>
                <w:lang w:val="es-ES"/>
              </w:rPr>
            </w:pPr>
            <w:r>
              <w:rPr>
                <w:lang w:val="es-ES"/>
              </w:rPr>
              <w:t>Se presenta al cliente las herramientas buscadas.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29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51044F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891688">
              <w:rPr>
                <w:lang w:val="es-ES"/>
              </w:rPr>
              <w:t xml:space="preserve"> minutos</w:t>
            </w:r>
          </w:p>
        </w:tc>
        <w:tc>
          <w:tcPr>
            <w:tcW w:w="707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54288F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Selección de las herramientas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4288F" w:rsidP="0054288F">
            <w:pPr>
              <w:rPr>
                <w:lang w:val="es-ES"/>
              </w:rPr>
            </w:pPr>
            <w:r>
              <w:rPr>
                <w:lang w:val="es-ES"/>
              </w:rPr>
              <w:t>Se procede a que el cliente seleccione las herramientas que se adapte mejor a sus necesidades.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4288F">
            <w:pPr>
              <w:rPr>
                <w:lang w:val="es-ES"/>
              </w:rPr>
            </w:pPr>
            <w:r>
              <w:rPr>
                <w:lang w:val="es-ES"/>
              </w:rPr>
              <w:t>El cliente ha seleccionado las siguientes herramientas:</w:t>
            </w:r>
          </w:p>
          <w:p w:rsidR="0054288F" w:rsidRDefault="0054288F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bookmarkStart w:id="5" w:name="_GoBack"/>
            <w:r>
              <w:rPr>
                <w:lang w:val="es-ES"/>
              </w:rPr>
              <w:t>ProjEtsii</w:t>
            </w:r>
          </w:p>
          <w:p w:rsidR="0054288F" w:rsidRDefault="0054288F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Skype</w:t>
            </w:r>
          </w:p>
          <w:p w:rsidR="0054288F" w:rsidRDefault="0054288F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Toggl</w:t>
            </w:r>
          </w:p>
          <w:p w:rsidR="0054288F" w:rsidRPr="00406D16" w:rsidRDefault="00406D16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406D16">
              <w:rPr>
                <w:lang w:val="es-ES"/>
              </w:rPr>
              <w:t>Doodle</w:t>
            </w:r>
          </w:p>
          <w:p w:rsidR="0054288F" w:rsidRPr="002D7965" w:rsidRDefault="00406D16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Todoist</w:t>
            </w:r>
            <w:bookmarkEnd w:id="5"/>
          </w:p>
        </w:tc>
      </w:tr>
      <w:tr w:rsidR="0019452A" w:rsidRPr="00FC2262" w:rsidTr="002D7965">
        <w:trPr>
          <w:trHeight w:val="101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</w:tbl>
    <w:p w:rsidR="0019452A" w:rsidRPr="00FC2262" w:rsidRDefault="0019452A">
      <w:pPr>
        <w:pStyle w:val="Ttulo2"/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89168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Acciones siguientes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1044F" w:rsidP="0089168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Realizar reunión con el cliente el día 19/02/2018 para presentar todos los documentos sobre el proyecto.</w:t>
            </w:r>
          </w:p>
          <w:p w:rsidR="0041726E" w:rsidRPr="002D7965" w:rsidRDefault="0041726E" w:rsidP="0041726E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Cada miembro llevará a cabo las nuevas tareas asignadas</w:t>
            </w:r>
          </w:p>
        </w:tc>
      </w:tr>
    </w:tbl>
    <w:p w:rsidR="0019452A" w:rsidRDefault="0019452A">
      <w:pPr>
        <w:rPr>
          <w:lang w:val="es-ES"/>
        </w:rPr>
      </w:pPr>
    </w:p>
    <w:p w:rsidR="0061781F" w:rsidRDefault="0061781F">
      <w:pPr>
        <w:rPr>
          <w:lang w:val="es-ES"/>
        </w:rPr>
      </w:pPr>
    </w:p>
    <w:p w:rsidR="00891688" w:rsidRDefault="00891688">
      <w:pPr>
        <w:rPr>
          <w:lang w:val="es-ES"/>
        </w:rPr>
      </w:pPr>
    </w:p>
    <w:p w:rsidR="00891688" w:rsidRDefault="00891688">
      <w:pPr>
        <w:rPr>
          <w:b/>
          <w:lang w:val="es-ES"/>
        </w:rPr>
        <w:sectPr w:rsidR="00891688" w:rsidSect="0019452A">
          <w:pgSz w:w="11907" w:h="16839"/>
          <w:pgMar w:top="1080" w:right="1008" w:bottom="1080" w:left="1008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12"/>
        <w:gridCol w:w="4979"/>
      </w:tblGrid>
      <w:tr w:rsidR="0061781F" w:rsidRPr="00CD28E6" w:rsidTr="00CD28E6">
        <w:tc>
          <w:tcPr>
            <w:tcW w:w="5015" w:type="dxa"/>
            <w:shd w:val="clear" w:color="auto" w:fill="auto"/>
          </w:tcPr>
          <w:p w:rsidR="0061781F" w:rsidRPr="00CD28E6" w:rsidRDefault="003B1622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703580</wp:posOffset>
                  </wp:positionH>
                  <wp:positionV relativeFrom="paragraph">
                    <wp:posOffset>138430</wp:posOffset>
                  </wp:positionV>
                  <wp:extent cx="1933575" cy="1200150"/>
                  <wp:effectExtent l="0" t="0" r="0" b="0"/>
                  <wp:wrapSquare wrapText="bothSides"/>
                  <wp:docPr id="3" name="Imagen 3" descr="Alb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lb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28E6" w:rsidRPr="00CD28E6">
              <w:rPr>
                <w:b/>
                <w:lang w:val="es-ES"/>
              </w:rPr>
              <w:t>Firma de secretario</w:t>
            </w:r>
          </w:p>
        </w:tc>
        <w:tc>
          <w:tcPr>
            <w:tcW w:w="5016" w:type="dxa"/>
            <w:shd w:val="clear" w:color="auto" w:fill="auto"/>
          </w:tcPr>
          <w:p w:rsidR="0061781F" w:rsidRPr="00CD28E6" w:rsidRDefault="003B1622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238760</wp:posOffset>
                  </wp:positionV>
                  <wp:extent cx="2647950" cy="714375"/>
                  <wp:effectExtent l="0" t="0" r="0" b="0"/>
                  <wp:wrapSquare wrapText="bothSides"/>
                  <wp:docPr id="2" name="Imagen 2" descr="WhatsApp Image 2017-11-09 a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WhatsApp Image 2017-11-09 at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82" t="42616" r="30688" b="32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781F" w:rsidRPr="00CD28E6">
              <w:rPr>
                <w:b/>
                <w:lang w:val="es-ES"/>
              </w:rPr>
              <w:t>Firma del cliente</w:t>
            </w:r>
          </w:p>
        </w:tc>
      </w:tr>
    </w:tbl>
    <w:p w:rsidR="00891688" w:rsidRDefault="00891688" w:rsidP="0061781F">
      <w:pPr>
        <w:jc w:val="center"/>
        <w:rPr>
          <w:b/>
          <w:lang w:val="es-ES"/>
        </w:rPr>
      </w:pPr>
    </w:p>
    <w:p w:rsidR="0061781F" w:rsidRDefault="0061781F" w:rsidP="0061781F">
      <w:pPr>
        <w:jc w:val="center"/>
        <w:rPr>
          <w:b/>
          <w:lang w:val="es-ES"/>
        </w:rPr>
      </w:pPr>
    </w:p>
    <w:p w:rsidR="0061781F" w:rsidRPr="00891688" w:rsidRDefault="0061781F" w:rsidP="00CD28E6">
      <w:pPr>
        <w:jc w:val="center"/>
        <w:rPr>
          <w:b/>
          <w:lang w:val="es-ES"/>
        </w:rPr>
      </w:pPr>
    </w:p>
    <w:sectPr w:rsidR="0061781F" w:rsidRPr="00891688" w:rsidSect="0061781F">
      <w:type w:val="continuous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C5F"/>
    <w:multiLevelType w:val="hybridMultilevel"/>
    <w:tmpl w:val="92EE22EC"/>
    <w:lvl w:ilvl="0" w:tplc="BE50948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C34F6"/>
    <w:multiLevelType w:val="hybridMultilevel"/>
    <w:tmpl w:val="B3B23DD2"/>
    <w:lvl w:ilvl="0" w:tplc="E436A37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65"/>
    <w:rsid w:val="0019452A"/>
    <w:rsid w:val="002D7965"/>
    <w:rsid w:val="003B1622"/>
    <w:rsid w:val="00406D16"/>
    <w:rsid w:val="0041726E"/>
    <w:rsid w:val="004C00AF"/>
    <w:rsid w:val="0051044F"/>
    <w:rsid w:val="00530C12"/>
    <w:rsid w:val="0054288F"/>
    <w:rsid w:val="0058705C"/>
    <w:rsid w:val="0061781F"/>
    <w:rsid w:val="00891688"/>
    <w:rsid w:val="00A42F03"/>
    <w:rsid w:val="00A828C1"/>
    <w:rsid w:val="00CD28E6"/>
    <w:rsid w:val="00D04DDF"/>
    <w:rsid w:val="00D7647A"/>
    <w:rsid w:val="00E3711E"/>
    <w:rsid w:val="00ED30B1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1E5CD6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1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1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Alberto Gómez</cp:lastModifiedBy>
  <cp:revision>2</cp:revision>
  <cp:lastPrinted>2017-11-23T15:19:00Z</cp:lastPrinted>
  <dcterms:created xsi:type="dcterms:W3CDTF">2017-12-07T12:27:00Z</dcterms:created>
  <dcterms:modified xsi:type="dcterms:W3CDTF">2017-12-07T12:27:00Z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